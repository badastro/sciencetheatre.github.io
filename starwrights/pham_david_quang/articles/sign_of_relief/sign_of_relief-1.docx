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hAnsiTheme="minorHAnsi"/>
        </w:rPr>
        <w:alias w:val="Title:"/>
        <w:tag w:val="Title:"/>
        <w:id w:val="-574357878"/>
        <w:placeholder>
          <w:docPart w:val="07D0B95E1B584C40BBAC2BB8CE8BEC2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EndPr/>
      <w:sdtContent>
        <w:p w14:paraId="583DB0A0" w14:textId="76801436" w:rsidR="00A769E6" w:rsidRPr="009504F6" w:rsidRDefault="00F853B7">
          <w:pPr>
            <w:pStyle w:val="Title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 xml:space="preserve">Sign of Relief: </w:t>
          </w:r>
          <w:r w:rsidR="00363239">
            <w:rPr>
              <w:rFonts w:asciiTheme="minorHAnsi" w:hAnsiTheme="minorHAnsi"/>
            </w:rPr>
            <w:t xml:space="preserve">Apprentice and </w:t>
          </w:r>
          <w:r>
            <w:rPr>
              <w:rFonts w:asciiTheme="minorHAnsi" w:hAnsiTheme="minorHAnsi"/>
            </w:rPr>
            <w:t>Scholar Shipment</w:t>
          </w:r>
        </w:p>
      </w:sdtContent>
    </w:sdt>
    <w:sdt>
      <w:sdtPr>
        <w:alias w:val="Introduction:"/>
        <w:tag w:val="Introduction:"/>
        <w:id w:val="-1719891336"/>
        <w:placeholder>
          <w:docPart w:val="3AE6E41E19404540BD68D7A2D170894A"/>
        </w:placeholder>
        <w:temporary/>
        <w:showingPlcHdr/>
        <w15:appearance w15:val="hidden"/>
      </w:sdtPr>
      <w:sdtEndPr/>
      <w:sdtContent>
        <w:p w14:paraId="51ADCD8E" w14:textId="77777777" w:rsidR="00C55AE2" w:rsidRDefault="00C55AE2" w:rsidP="00C55AE2">
          <w:pPr>
            <w:pStyle w:val="Heading1"/>
          </w:pPr>
          <w:r>
            <w:t>Introduction</w:t>
          </w:r>
        </w:p>
      </w:sdtContent>
    </w:sdt>
    <w:p w14:paraId="13B39BDA" w14:textId="35CDA53E" w:rsidR="00A769E6" w:rsidRDefault="00F113D4">
      <w:pPr>
        <w:pStyle w:val="Heading2"/>
      </w:pPr>
      <w:r>
        <w:t>You cannot spell</w:t>
      </w:r>
      <w:r w:rsidR="00CC45C6">
        <w:t xml:space="preserve"> </w:t>
      </w:r>
      <w:r>
        <w:t>“</w:t>
      </w:r>
      <w:r w:rsidR="004527C4">
        <w:t>scholar</w:t>
      </w:r>
      <w:r>
        <w:t>ship”</w:t>
      </w:r>
      <w:r w:rsidR="00C6530E">
        <w:t xml:space="preserve"> or “apprenticeship”</w:t>
      </w:r>
      <w:r>
        <w:t xml:space="preserve"> without “ship.”</w:t>
      </w:r>
    </w:p>
    <w:p w14:paraId="37A65F9A" w14:textId="0067F3FF" w:rsidR="00F113D4" w:rsidRDefault="00502B83" w:rsidP="00F113D4">
      <w:pPr>
        <w:pStyle w:val="Heading2"/>
      </w:pPr>
      <w:r>
        <w:t xml:space="preserve">Atlanta’s </w:t>
      </w:r>
      <w:hyperlink r:id="rId7" w:history="1">
        <w:r w:rsidRPr="00BB01F7">
          <w:rPr>
            <w:rStyle w:val="Hyperlink"/>
          </w:rPr>
          <w:t>Working Title Playwrights</w:t>
        </w:r>
      </w:hyperlink>
      <w:r w:rsidR="00C8559D">
        <w:t xml:space="preserve"> is led by the managing artistic director, Amber Bradshaw. </w:t>
      </w:r>
      <w:r w:rsidR="008E61F5">
        <w:t xml:space="preserve">In 2018, </w:t>
      </w:r>
      <w:r w:rsidR="00C8559D">
        <w:t>WTP</w:t>
      </w:r>
      <w:r>
        <w:t xml:space="preserve"> started </w:t>
      </w:r>
      <w:r w:rsidR="0075634E">
        <w:t xml:space="preserve">the Rosalind Ayres-Williams Memorial Scholarship. </w:t>
      </w:r>
      <w:hyperlink r:id="rId8" w:history="1">
        <w:r w:rsidR="0075634E" w:rsidRPr="00052205">
          <w:rPr>
            <w:rStyle w:val="Hyperlink"/>
          </w:rPr>
          <w:t>Aliyah Curry</w:t>
        </w:r>
      </w:hyperlink>
      <w:r w:rsidR="0075634E">
        <w:t xml:space="preserve"> is the current recipient and my collaborator on works. </w:t>
      </w:r>
      <w:r w:rsidR="002D56AB">
        <w:t xml:space="preserve">In 2019, </w:t>
      </w:r>
      <w:hyperlink r:id="rId9" w:history="1">
        <w:r w:rsidR="0069280F" w:rsidRPr="00BD41F6">
          <w:rPr>
            <w:rStyle w:val="Hyperlink"/>
          </w:rPr>
          <w:t>Quinn Xavier Hernandez</w:t>
        </w:r>
      </w:hyperlink>
      <w:r w:rsidR="000A1CAA">
        <w:t xml:space="preserve"> started the </w:t>
      </w:r>
      <w:r w:rsidR="000A1CAA" w:rsidRPr="000A1CAA">
        <w:t>Pre-Production and New Play Development Apprenticeship</w:t>
      </w:r>
      <w:r w:rsidR="00C67247">
        <w:t xml:space="preserve">. They </w:t>
      </w:r>
      <w:r w:rsidR="004108BE">
        <w:t xml:space="preserve">became their inaugural apprentice. </w:t>
      </w:r>
      <w:r w:rsidR="000F08F2">
        <w:t xml:space="preserve">As of </w:t>
      </w:r>
      <w:r w:rsidR="00F86E95">
        <w:t>July</w:t>
      </w:r>
      <w:r w:rsidR="000F08F2">
        <w:t xml:space="preserve"> 2021</w:t>
      </w:r>
      <w:r w:rsidR="00F113D4">
        <w:t xml:space="preserve">, I </w:t>
      </w:r>
      <w:r w:rsidR="00F86E95">
        <w:t>finalized</w:t>
      </w:r>
      <w:r w:rsidR="00F113D4">
        <w:t xml:space="preserve"> my</w:t>
      </w:r>
      <w:r w:rsidR="001E2F0C">
        <w:t xml:space="preserve"> New Play Development and Dramaturgy Ap</w:t>
      </w:r>
      <w:r w:rsidR="00F113D4">
        <w:t>prenticeship</w:t>
      </w:r>
      <w:r w:rsidR="00D13AD7">
        <w:t>.</w:t>
      </w:r>
      <w:r w:rsidR="00B00E56">
        <w:t xml:space="preserve"> These programs have</w:t>
      </w:r>
      <w:r w:rsidR="00290A54">
        <w:t xml:space="preserve"> virtually</w:t>
      </w:r>
      <w:r w:rsidR="00B00E56">
        <w:t xml:space="preserve"> advanced Curry, who is based in New York City, and me</w:t>
      </w:r>
      <w:r w:rsidR="00401B88">
        <w:t>,</w:t>
      </w:r>
      <w:r w:rsidR="00B00E56">
        <w:t xml:space="preserve"> who is based in Wyoming, Michigan.</w:t>
      </w:r>
    </w:p>
    <w:p w14:paraId="6E682160" w14:textId="361EF988" w:rsidR="00A769E6" w:rsidRDefault="00075B84">
      <w:pPr>
        <w:pStyle w:val="Heading2"/>
      </w:pPr>
      <w:r>
        <w:t>In theatre education, k</w:t>
      </w:r>
      <w:r w:rsidR="003838CA">
        <w:t>nowledge</w:t>
      </w:r>
      <w:r w:rsidR="00F83BDF">
        <w:t xml:space="preserve"> and experience</w:t>
      </w:r>
      <w:r w:rsidR="00447EE1">
        <w:t xml:space="preserve"> should</w:t>
      </w:r>
      <w:r w:rsidR="00991C43">
        <w:t xml:space="preserve"> continue to</w:t>
      </w:r>
      <w:r w:rsidR="00447EE1">
        <w:t xml:space="preserve"> be </w:t>
      </w:r>
      <w:r>
        <w:t xml:space="preserve">virtually </w:t>
      </w:r>
      <w:r w:rsidR="00447EE1">
        <w:t>shipped around</w:t>
      </w:r>
      <w:r w:rsidR="007120C8">
        <w:t>. Apprenticeships</w:t>
      </w:r>
      <w:r w:rsidR="00403E50">
        <w:t xml:space="preserve"> and scholarships</w:t>
      </w:r>
      <w:r w:rsidR="007120C8">
        <w:t xml:space="preserve"> should </w:t>
      </w:r>
      <w:r w:rsidR="00447EE1">
        <w:t>not</w:t>
      </w:r>
      <w:r w:rsidR="00EB7A4D">
        <w:t xml:space="preserve"> be</w:t>
      </w:r>
      <w:r w:rsidR="00447EE1">
        <w:t xml:space="preserve"> anchored</w:t>
      </w:r>
      <w:r w:rsidR="0007668C">
        <w:t>. They</w:t>
      </w:r>
      <w:r w:rsidR="003A1524">
        <w:t xml:space="preserve"> should be</w:t>
      </w:r>
      <w:r w:rsidR="00D2011E">
        <w:t xml:space="preserve"> </w:t>
      </w:r>
      <w:r w:rsidR="003A1524">
        <w:t>accessible beyond</w:t>
      </w:r>
      <w:r w:rsidR="00F82AB4">
        <w:t xml:space="preserve"> only</w:t>
      </w:r>
      <w:r w:rsidR="00447EE1">
        <w:t xml:space="preserve"> those who have the means of living in the big cit</w:t>
      </w:r>
      <w:r w:rsidR="00C74DFC">
        <w:t>ies, such as Atlanta.</w:t>
      </w:r>
    </w:p>
    <w:p w14:paraId="2BD55B95" w14:textId="06EC261F" w:rsidR="00A769E6" w:rsidRDefault="00F2041C">
      <w:pPr>
        <w:pStyle w:val="Heading1"/>
      </w:pPr>
      <w:r>
        <w:t>Hull</w:t>
      </w:r>
    </w:p>
    <w:p w14:paraId="26E0DC9B" w14:textId="77777777" w:rsidR="002B5129" w:rsidRDefault="002B5129" w:rsidP="002B5129">
      <w:pPr>
        <w:pStyle w:val="Heading2"/>
        <w:numPr>
          <w:ilvl w:val="0"/>
          <w:numId w:val="10"/>
        </w:numPr>
      </w:pPr>
      <w:r>
        <w:t>The formation of today’s Working Title Playwrights</w:t>
      </w:r>
    </w:p>
    <w:p w14:paraId="2C7F3354" w14:textId="0DA9B787" w:rsidR="002B5129" w:rsidRPr="002B5129" w:rsidRDefault="002B5129" w:rsidP="002B5129">
      <w:pPr>
        <w:pStyle w:val="Heading3"/>
        <w:numPr>
          <w:ilvl w:val="0"/>
          <w:numId w:val="16"/>
        </w:numPr>
      </w:pPr>
      <w:r>
        <w:t>Bradshaw’s input on her leadership.</w:t>
      </w:r>
    </w:p>
    <w:p w14:paraId="332738C6" w14:textId="32F3A800" w:rsidR="00A769E6" w:rsidRDefault="00216734">
      <w:pPr>
        <w:pStyle w:val="Heading2"/>
        <w:numPr>
          <w:ilvl w:val="0"/>
          <w:numId w:val="10"/>
        </w:numPr>
      </w:pPr>
      <w:r>
        <w:t>A S</w:t>
      </w:r>
      <w:r w:rsidR="00F32B78">
        <w:t xml:space="preserve">ense of </w:t>
      </w:r>
      <w:r w:rsidR="00F93B04">
        <w:t>Community</w:t>
      </w:r>
    </w:p>
    <w:p w14:paraId="02B9CF03" w14:textId="0F70C363" w:rsidR="00A769E6" w:rsidRDefault="00A62D59">
      <w:pPr>
        <w:pStyle w:val="Heading3"/>
      </w:pPr>
      <w:r>
        <w:t xml:space="preserve">After </w:t>
      </w:r>
      <w:r w:rsidR="008900D5">
        <w:t>graduating</w:t>
      </w:r>
      <w:r>
        <w:t xml:space="preserve"> from </w:t>
      </w:r>
      <w:r w:rsidR="003E3B6A">
        <w:t>any</w:t>
      </w:r>
      <w:r w:rsidR="000E3675">
        <w:t xml:space="preserve"> sort of</w:t>
      </w:r>
      <w:r w:rsidR="003E3B6A">
        <w:t xml:space="preserve"> </w:t>
      </w:r>
      <w:r>
        <w:t>institution, i</w:t>
      </w:r>
      <w:r w:rsidR="00437240">
        <w:t xml:space="preserve">t is </w:t>
      </w:r>
      <w:r w:rsidR="00B703E2">
        <w:t>difficult</w:t>
      </w:r>
      <w:r w:rsidR="00437240">
        <w:t xml:space="preserve"> to make new friends.</w:t>
      </w:r>
    </w:p>
    <w:p w14:paraId="135BB826" w14:textId="689E9A22" w:rsidR="008153AB" w:rsidRDefault="008153AB" w:rsidP="008153AB">
      <w:pPr>
        <w:pStyle w:val="Heading3"/>
        <w:numPr>
          <w:ilvl w:val="1"/>
          <w:numId w:val="13"/>
        </w:numPr>
      </w:pPr>
      <w:r>
        <w:t>Curry’s input.</w:t>
      </w:r>
    </w:p>
    <w:p w14:paraId="18355625" w14:textId="46923FEB" w:rsidR="00AC0D58" w:rsidRDefault="00503D45" w:rsidP="00AC0D58">
      <w:pPr>
        <w:pStyle w:val="Heading3"/>
        <w:numPr>
          <w:ilvl w:val="1"/>
          <w:numId w:val="13"/>
        </w:numPr>
      </w:pPr>
      <w:r>
        <w:t>Pham’s</w:t>
      </w:r>
      <w:r w:rsidR="00D736E7">
        <w:t xml:space="preserve"> input</w:t>
      </w:r>
      <w:r w:rsidR="00721E42">
        <w:t xml:space="preserve">: </w:t>
      </w:r>
      <w:r w:rsidR="00EE1617">
        <w:t xml:space="preserve">After graduating from college, </w:t>
      </w:r>
      <w:r w:rsidR="00C9182E">
        <w:t>I</w:t>
      </w:r>
      <w:r w:rsidR="00EE1617">
        <w:t xml:space="preserve"> came out with a clean slate in the storytelling world. </w:t>
      </w:r>
      <w:r w:rsidR="00B736B1">
        <w:t xml:space="preserve">When I decided not to continue my STEM education, it was difficult to assimilate </w:t>
      </w:r>
      <w:r w:rsidR="00671354">
        <w:t>in</w:t>
      </w:r>
      <w:r w:rsidR="00B736B1">
        <w:t xml:space="preserve"> </w:t>
      </w:r>
      <w:r w:rsidR="00671354">
        <w:t>the</w:t>
      </w:r>
      <w:r w:rsidR="00B736B1">
        <w:t xml:space="preserve"> competitive field of </w:t>
      </w:r>
      <w:r w:rsidR="007761A5">
        <w:t>musical theatre writing.</w:t>
      </w:r>
      <w:r w:rsidR="00B932AC">
        <w:t xml:space="preserve"> </w:t>
      </w:r>
      <w:r w:rsidR="008D2FE8">
        <w:t xml:space="preserve">Also, </w:t>
      </w:r>
      <w:r w:rsidR="00B932AC">
        <w:t xml:space="preserve">West Michigan, </w:t>
      </w:r>
      <w:r w:rsidR="00BA7CBA">
        <w:t>where theatre is</w:t>
      </w:r>
      <w:r w:rsidR="00B932AC">
        <w:t xml:space="preserve"> predominantl</w:t>
      </w:r>
      <w:r w:rsidR="00BA7CBA">
        <w:t>y</w:t>
      </w:r>
      <w:r w:rsidR="00961D33">
        <w:t xml:space="preserve"> white</w:t>
      </w:r>
      <w:r w:rsidR="00B932AC">
        <w:t>, is not the right state for my state of mind.</w:t>
      </w:r>
      <w:r w:rsidR="0046364E">
        <w:t xml:space="preserve"> So, Atlanta</w:t>
      </w:r>
      <w:r w:rsidR="0043663E">
        <w:t xml:space="preserve"> and their diverse community</w:t>
      </w:r>
      <w:r w:rsidR="0046364E">
        <w:t xml:space="preserve"> took me in.</w:t>
      </w:r>
    </w:p>
    <w:p w14:paraId="2D4759B8" w14:textId="3C0087F5" w:rsidR="00A769E6" w:rsidRDefault="00043309" w:rsidP="00C55AE2">
      <w:pPr>
        <w:pStyle w:val="Heading3"/>
      </w:pPr>
      <w:r>
        <w:t xml:space="preserve">When you have a purpose to serve your community in some way, you are bound to befriend </w:t>
      </w:r>
      <w:r w:rsidR="004C0C58">
        <w:t>people.</w:t>
      </w:r>
    </w:p>
    <w:p w14:paraId="7FAFDB6C" w14:textId="50B5E2F3" w:rsidR="00A769E6" w:rsidRDefault="003C68E6">
      <w:pPr>
        <w:pStyle w:val="Heading1"/>
      </w:pPr>
      <w:r>
        <w:t>Rudder</w:t>
      </w:r>
    </w:p>
    <w:p w14:paraId="1881ABA2" w14:textId="7682C6C8" w:rsidR="00A769E6" w:rsidRDefault="00B5458A">
      <w:pPr>
        <w:pStyle w:val="Heading2"/>
        <w:numPr>
          <w:ilvl w:val="0"/>
          <w:numId w:val="17"/>
        </w:numPr>
      </w:pPr>
      <w:r>
        <w:t>Master Classes</w:t>
      </w:r>
      <w:r w:rsidR="0076497D">
        <w:t xml:space="preserve"> and Intensives</w:t>
      </w:r>
    </w:p>
    <w:p w14:paraId="41A220D2" w14:textId="1DE50C66" w:rsidR="00A769E6" w:rsidRDefault="00F51A0A">
      <w:pPr>
        <w:pStyle w:val="Heading3"/>
        <w:numPr>
          <w:ilvl w:val="0"/>
          <w:numId w:val="18"/>
        </w:numPr>
      </w:pPr>
      <w:r>
        <w:t>Homework and its d</w:t>
      </w:r>
      <w:r w:rsidR="001B5EE6">
        <w:t xml:space="preserve">eadlines help </w:t>
      </w:r>
      <w:r w:rsidR="00A208EE">
        <w:t>work progress</w:t>
      </w:r>
      <w:r w:rsidR="001B5EE6">
        <w:t>.</w:t>
      </w:r>
    </w:p>
    <w:p w14:paraId="7719608C" w14:textId="78DCC23B" w:rsidR="002E0475" w:rsidRDefault="002E0475" w:rsidP="002E0475">
      <w:pPr>
        <w:pStyle w:val="Heading3"/>
        <w:numPr>
          <w:ilvl w:val="1"/>
          <w:numId w:val="18"/>
        </w:numPr>
      </w:pPr>
      <w:r>
        <w:t>Curry’s input.</w:t>
      </w:r>
    </w:p>
    <w:p w14:paraId="03D1F042" w14:textId="6489C60F" w:rsidR="00A769E6" w:rsidRDefault="00125EBF" w:rsidP="000425E2">
      <w:pPr>
        <w:pStyle w:val="Heading3"/>
        <w:numPr>
          <w:ilvl w:val="1"/>
          <w:numId w:val="18"/>
        </w:numPr>
      </w:pPr>
      <w:r>
        <w:t>Pham’s input:</w:t>
      </w:r>
    </w:p>
    <w:p w14:paraId="14801B4C" w14:textId="3C618DAF" w:rsidR="0015174C" w:rsidRDefault="001F4718" w:rsidP="0015174C">
      <w:pPr>
        <w:pStyle w:val="Heading3"/>
        <w:numPr>
          <w:ilvl w:val="2"/>
          <w:numId w:val="18"/>
        </w:numPr>
      </w:pPr>
      <w:r>
        <w:lastRenderedPageBreak/>
        <w:t xml:space="preserve">Dramaturgy Intensive: </w:t>
      </w:r>
      <w:r w:rsidR="0019090C">
        <w:t xml:space="preserve">During the pandemic, writers have reached out to me to consult on their science-based stories. My aspiration </w:t>
      </w:r>
      <w:r w:rsidR="00E407D0">
        <w:t>has</w:t>
      </w:r>
      <w:r w:rsidR="0019090C">
        <w:t xml:space="preserve"> been to </w:t>
      </w:r>
      <w:r w:rsidR="00807908">
        <w:t>be</w:t>
      </w:r>
      <w:r w:rsidR="0019090C">
        <w:t xml:space="preserve"> a science dramaturg.</w:t>
      </w:r>
      <w:r w:rsidR="00E407D0">
        <w:t xml:space="preserve"> </w:t>
      </w:r>
      <w:r w:rsidR="0095678C">
        <w:t>When I explained my hopes to Bradshaw, she devised the Dramaturgy Intensive with its assignments and materials. Before this, I could only do so much with my minor in theatre.</w:t>
      </w:r>
      <w:r w:rsidR="009D7CA1">
        <w:t xml:space="preserve"> I have a library of resources and knowledge from a dozen students from all walks of life and various dramaturgical experiences.</w:t>
      </w:r>
      <w:r w:rsidR="00D12E5D">
        <w:t xml:space="preserve"> We continue to learn how to devise theatre.</w:t>
      </w:r>
    </w:p>
    <w:p w14:paraId="0A94135A" w14:textId="6CAF8464" w:rsidR="007907FF" w:rsidRDefault="00923470" w:rsidP="0015174C">
      <w:pPr>
        <w:pStyle w:val="Heading3"/>
        <w:numPr>
          <w:ilvl w:val="2"/>
          <w:numId w:val="18"/>
        </w:numPr>
      </w:pPr>
      <w:proofErr w:type="spellStart"/>
      <w:r>
        <w:t>Addae</w:t>
      </w:r>
      <w:proofErr w:type="spellEnd"/>
      <w:r>
        <w:t xml:space="preserve"> </w:t>
      </w:r>
      <w:r w:rsidR="007907FF">
        <w:t>Moon’s “Generating Story Idea”:</w:t>
      </w:r>
      <w:r>
        <w:t xml:space="preserve"> The very first class </w:t>
      </w:r>
      <w:r w:rsidR="009B6499">
        <w:t>under the apprenticeship and its assignment</w:t>
      </w:r>
      <w:r>
        <w:t xml:space="preserve"> helped foster my second major musical.</w:t>
      </w:r>
    </w:p>
    <w:p w14:paraId="2476EB36" w14:textId="51FE92BC" w:rsidR="00D936F1" w:rsidRDefault="00D936F1" w:rsidP="0015174C">
      <w:pPr>
        <w:pStyle w:val="Heading3"/>
        <w:numPr>
          <w:ilvl w:val="2"/>
          <w:numId w:val="18"/>
        </w:numPr>
      </w:pPr>
      <w:r>
        <w:t>Barbara Holt’s “</w:t>
      </w:r>
      <w:proofErr w:type="spellStart"/>
      <w:r>
        <w:t>Psychodramaturgy</w:t>
      </w:r>
      <w:proofErr w:type="spellEnd"/>
      <w:r>
        <w:t xml:space="preserve">”: </w:t>
      </w:r>
      <w:r w:rsidR="002C724E">
        <w:t>This class helped character development.</w:t>
      </w:r>
    </w:p>
    <w:p w14:paraId="2E501D40" w14:textId="1207FD98" w:rsidR="002C724E" w:rsidRDefault="002C724E" w:rsidP="0015174C">
      <w:pPr>
        <w:pStyle w:val="Heading3"/>
        <w:numPr>
          <w:ilvl w:val="2"/>
          <w:numId w:val="18"/>
        </w:numPr>
      </w:pPr>
      <w:r>
        <w:t>Edwin Wong’s “Risk Theatre”: This class solidified structure.</w:t>
      </w:r>
    </w:p>
    <w:p w14:paraId="579861F8" w14:textId="0DF6EF75" w:rsidR="00D7280C" w:rsidRDefault="00D7280C" w:rsidP="0015174C">
      <w:pPr>
        <w:pStyle w:val="Heading3"/>
        <w:numPr>
          <w:ilvl w:val="2"/>
          <w:numId w:val="18"/>
        </w:numPr>
      </w:pPr>
      <w:r>
        <w:t>Lucy Smith’s “Yoga for Playwrights”</w:t>
      </w:r>
      <w:r w:rsidR="00B2487A">
        <w:t xml:space="preserve">: This class is </w:t>
      </w:r>
      <w:r w:rsidR="00914F7F">
        <w:t>fantastic for health</w:t>
      </w:r>
      <w:r w:rsidR="00B2487A">
        <w:t>.</w:t>
      </w:r>
    </w:p>
    <w:p w14:paraId="27FAD0E5" w14:textId="7B752088" w:rsidR="00A769E6" w:rsidRDefault="00C10739">
      <w:pPr>
        <w:pStyle w:val="Heading2"/>
        <w:numPr>
          <w:ilvl w:val="0"/>
          <w:numId w:val="17"/>
        </w:numPr>
      </w:pPr>
      <w:r>
        <w:t>Readings</w:t>
      </w:r>
    </w:p>
    <w:p w14:paraId="2D7B793A" w14:textId="74E66741" w:rsidR="0095678C" w:rsidRDefault="00027940" w:rsidP="0095678C">
      <w:pPr>
        <w:pStyle w:val="Heading3"/>
        <w:numPr>
          <w:ilvl w:val="0"/>
          <w:numId w:val="19"/>
        </w:numPr>
      </w:pPr>
      <w:r>
        <w:t>Monday Night Development Workshops</w:t>
      </w:r>
    </w:p>
    <w:p w14:paraId="461429DD" w14:textId="50580D60" w:rsidR="0095678C" w:rsidRDefault="00A1245C" w:rsidP="0095678C">
      <w:pPr>
        <w:pStyle w:val="Heading3"/>
        <w:numPr>
          <w:ilvl w:val="1"/>
          <w:numId w:val="19"/>
        </w:numPr>
      </w:pPr>
      <w:r>
        <w:t>These biweekly readings of three pieces showed me how readings are conducted.</w:t>
      </w:r>
    </w:p>
    <w:p w14:paraId="274F93FC" w14:textId="26E74F42" w:rsidR="00027940" w:rsidRDefault="00E7543C" w:rsidP="0095678C">
      <w:pPr>
        <w:pStyle w:val="Heading3"/>
        <w:numPr>
          <w:ilvl w:val="0"/>
          <w:numId w:val="19"/>
        </w:numPr>
      </w:pPr>
      <w:r>
        <w:t>Others: (</w:t>
      </w:r>
      <w:r w:rsidR="00027940">
        <w:t>The Graham Martin Unexpected Play Festiva</w:t>
      </w:r>
      <w:r>
        <w:t xml:space="preserve">l, </w:t>
      </w:r>
      <w:r w:rsidR="00027940">
        <w:t xml:space="preserve">Ethel </w:t>
      </w:r>
      <w:proofErr w:type="spellStart"/>
      <w:r w:rsidR="002D4883">
        <w:t>Woolson</w:t>
      </w:r>
      <w:proofErr w:type="spellEnd"/>
      <w:r>
        <w:t xml:space="preserve"> Lab, </w:t>
      </w:r>
      <w:r w:rsidR="00674CE4">
        <w:t>The</w:t>
      </w:r>
      <w:r w:rsidR="00027940">
        <w:t xml:space="preserve"> Table Series</w:t>
      </w:r>
      <w:r>
        <w:t>)</w:t>
      </w:r>
    </w:p>
    <w:p w14:paraId="78DC35FA" w14:textId="04C9A42B" w:rsidR="00A769E6" w:rsidRDefault="006210C9">
      <w:pPr>
        <w:pStyle w:val="Heading1"/>
      </w:pPr>
      <w:r>
        <w:t>Crow’s Nest</w:t>
      </w:r>
    </w:p>
    <w:p w14:paraId="330FBBFF" w14:textId="42A2D574" w:rsidR="00A769E6" w:rsidRDefault="00FC06EF">
      <w:pPr>
        <w:pStyle w:val="Heading2"/>
        <w:numPr>
          <w:ilvl w:val="0"/>
          <w:numId w:val="21"/>
        </w:numPr>
      </w:pPr>
      <w:r>
        <w:t>Pooled</w:t>
      </w:r>
      <w:r w:rsidR="00D31C3D">
        <w:t xml:space="preserve"> </w:t>
      </w:r>
      <w:r w:rsidR="009F477A">
        <w:t>Resources</w:t>
      </w:r>
    </w:p>
    <w:p w14:paraId="471663CA" w14:textId="2847F0B5" w:rsidR="00A769E6" w:rsidRDefault="00724412" w:rsidP="00B6483A">
      <w:pPr>
        <w:pStyle w:val="Heading3"/>
        <w:numPr>
          <w:ilvl w:val="0"/>
          <w:numId w:val="22"/>
        </w:numPr>
      </w:pPr>
      <w:r>
        <w:t xml:space="preserve">You can spend </w:t>
      </w:r>
      <w:r w:rsidRPr="00724412">
        <w:t xml:space="preserve">more time </w:t>
      </w:r>
      <w:r w:rsidR="00DD37A1">
        <w:t>looking out for</w:t>
      </w:r>
      <w:r w:rsidRPr="00724412">
        <w:t xml:space="preserve"> various topics that attract your interest</w:t>
      </w:r>
      <w:r>
        <w:t>s</w:t>
      </w:r>
      <w:r w:rsidRPr="00724412">
        <w:t>.</w:t>
      </w:r>
    </w:p>
    <w:p w14:paraId="3E081037" w14:textId="71ED90AD" w:rsidR="001F126D" w:rsidRDefault="001F126D" w:rsidP="001F126D">
      <w:pPr>
        <w:pStyle w:val="Heading3"/>
        <w:numPr>
          <w:ilvl w:val="0"/>
          <w:numId w:val="22"/>
        </w:numPr>
      </w:pPr>
      <w:r>
        <w:t xml:space="preserve">Financial </w:t>
      </w:r>
      <w:r w:rsidR="00FC13AA">
        <w:t>Assistance</w:t>
      </w:r>
    </w:p>
    <w:p w14:paraId="4075C2F1" w14:textId="0DE41B30" w:rsidR="001F126D" w:rsidRDefault="001F126D" w:rsidP="001F126D">
      <w:pPr>
        <w:pStyle w:val="Heading3"/>
        <w:numPr>
          <w:ilvl w:val="1"/>
          <w:numId w:val="22"/>
        </w:numPr>
      </w:pPr>
      <w:r>
        <w:t xml:space="preserve">Pham’s apprenticeship project: </w:t>
      </w:r>
      <w:r w:rsidR="00303D3F">
        <w:t>From scratch, I developed a brand-new full-length science musical under the apprenticeship</w:t>
      </w:r>
      <w:r w:rsidR="002B1F23">
        <w:t xml:space="preserve">: </w:t>
      </w:r>
      <w:r w:rsidR="002B1F23" w:rsidRPr="0067596C">
        <w:t>ELLIPSES</w:t>
      </w:r>
      <w:r w:rsidR="00303D3F">
        <w:t xml:space="preserve">. </w:t>
      </w:r>
      <w:r w:rsidR="0041212D">
        <w:t xml:space="preserve">WTP provided </w:t>
      </w:r>
      <w:r w:rsidR="00B81801">
        <w:t>nearly a thousand</w:t>
      </w:r>
      <w:r w:rsidR="0041212D">
        <w:t xml:space="preserve"> dollars in </w:t>
      </w:r>
      <w:r w:rsidR="00B81801">
        <w:t>funding</w:t>
      </w:r>
      <w:r w:rsidR="0041212D">
        <w:t xml:space="preserve"> to work </w:t>
      </w:r>
      <w:r w:rsidR="001D7A49">
        <w:t xml:space="preserve">alongside </w:t>
      </w:r>
      <w:r w:rsidR="0041212D">
        <w:t>fourteen Atlantan professionals.</w:t>
      </w:r>
    </w:p>
    <w:p w14:paraId="0EB33CC1" w14:textId="77777777" w:rsidR="00A07469" w:rsidRDefault="00553C1A" w:rsidP="00A07469">
      <w:pPr>
        <w:pStyle w:val="Heading2"/>
        <w:numPr>
          <w:ilvl w:val="0"/>
          <w:numId w:val="21"/>
        </w:numPr>
      </w:pPr>
      <w:r>
        <w:t xml:space="preserve">A </w:t>
      </w:r>
      <w:r w:rsidR="00C21A04">
        <w:t>Better</w:t>
      </w:r>
      <w:r>
        <w:t xml:space="preserve"> Focus</w:t>
      </w:r>
    </w:p>
    <w:p w14:paraId="43009BEA" w14:textId="4A0B3E11" w:rsidR="00490609" w:rsidRDefault="00490609" w:rsidP="00A07469">
      <w:pPr>
        <w:pStyle w:val="Heading2"/>
        <w:numPr>
          <w:ilvl w:val="1"/>
          <w:numId w:val="21"/>
        </w:numPr>
      </w:pPr>
      <w:r>
        <w:t>Curry’s input.</w:t>
      </w:r>
    </w:p>
    <w:p w14:paraId="21DA6862" w14:textId="16257E07" w:rsidR="00A769E6" w:rsidRDefault="000944C7" w:rsidP="0024400C">
      <w:pPr>
        <w:pStyle w:val="Heading3"/>
        <w:numPr>
          <w:ilvl w:val="1"/>
          <w:numId w:val="14"/>
        </w:numPr>
      </w:pPr>
      <w:r>
        <w:t xml:space="preserve">Pham’s input: </w:t>
      </w:r>
      <w:r w:rsidR="00E95A8C">
        <w:t>As the pandemic worsened</w:t>
      </w:r>
      <w:r w:rsidR="00EF2F1D">
        <w:t xml:space="preserve">, I had to move </w:t>
      </w:r>
      <w:r w:rsidR="00E95A8C">
        <w:t xml:space="preserve">out of </w:t>
      </w:r>
      <w:r w:rsidR="00F72226">
        <w:t xml:space="preserve">my </w:t>
      </w:r>
      <w:r w:rsidR="00E95A8C">
        <w:t>apartment</w:t>
      </w:r>
      <w:r w:rsidR="00EF2F1D">
        <w:t>.</w:t>
      </w:r>
      <w:r w:rsidR="00940633">
        <w:t xml:space="preserve"> I no longer had to worry about rental</w:t>
      </w:r>
      <w:r w:rsidR="00C912B6">
        <w:t>, electric, and even gas</w:t>
      </w:r>
      <w:r w:rsidR="00940633">
        <w:t xml:space="preserve"> bills.</w:t>
      </w:r>
      <w:r w:rsidR="00AB013B">
        <w:t xml:space="preserve"> </w:t>
      </w:r>
      <w:r w:rsidR="00C37EC8">
        <w:t>When my focus narrowed to improving myself as a storyteller, my skills</w:t>
      </w:r>
      <w:r w:rsidR="00AB013B">
        <w:t xml:space="preserve"> ha</w:t>
      </w:r>
      <w:r w:rsidR="00A70D20">
        <w:t>ve</w:t>
      </w:r>
      <w:r w:rsidR="00AB013B">
        <w:t xml:space="preserve"> exponentially improved.</w:t>
      </w:r>
    </w:p>
    <w:p w14:paraId="35F4DDC7" w14:textId="187538CB" w:rsidR="0033317E" w:rsidRDefault="0033317E" w:rsidP="0033317E">
      <w:pPr>
        <w:pStyle w:val="Heading2"/>
        <w:numPr>
          <w:ilvl w:val="0"/>
          <w:numId w:val="21"/>
        </w:numPr>
      </w:pPr>
      <w:r>
        <w:t>“The Future is Bright” Mentality</w:t>
      </w:r>
    </w:p>
    <w:p w14:paraId="64108D19" w14:textId="5940323A" w:rsidR="0024400C" w:rsidRDefault="00932330" w:rsidP="0024400C">
      <w:pPr>
        <w:pStyle w:val="Heading2"/>
        <w:numPr>
          <w:ilvl w:val="1"/>
          <w:numId w:val="21"/>
        </w:numPr>
      </w:pPr>
      <w:r>
        <w:t>Bradshaw’s input on advancing an artist from out of state</w:t>
      </w:r>
      <w:r w:rsidR="00CC3E60">
        <w:t xml:space="preserve"> (Pham)</w:t>
      </w:r>
      <w:r>
        <w:t>.</w:t>
      </w:r>
    </w:p>
    <w:p w14:paraId="177B9544" w14:textId="77777777" w:rsidR="00A769E6" w:rsidRDefault="00AE3C28">
      <w:pPr>
        <w:pStyle w:val="Heading1"/>
      </w:pPr>
      <w:sdt>
        <w:sdtPr>
          <w:alias w:val="Conclusion:"/>
          <w:tag w:val="Conclusion:"/>
          <w:id w:val="1826468754"/>
          <w:placeholder>
            <w:docPart w:val="56E36E75BADA48C7AFD003FB95F9F493"/>
          </w:placeholder>
          <w:temporary/>
          <w:showingPlcHdr/>
          <w15:appearance w15:val="hidden"/>
        </w:sdtPr>
        <w:sdtEndPr/>
        <w:sdtContent>
          <w:r w:rsidR="008B4470">
            <w:t>Conclusion</w:t>
          </w:r>
        </w:sdtContent>
      </w:sdt>
    </w:p>
    <w:p w14:paraId="7B19FE35" w14:textId="635530EE" w:rsidR="00A769E6" w:rsidRDefault="00DB5CB9">
      <w:pPr>
        <w:pStyle w:val="Heading2"/>
        <w:numPr>
          <w:ilvl w:val="0"/>
          <w:numId w:val="11"/>
        </w:numPr>
      </w:pPr>
      <w:r>
        <w:t>[</w:t>
      </w:r>
      <w:r w:rsidR="00FF78E7">
        <w:t>Symboliz</w:t>
      </w:r>
      <w:r w:rsidR="00927663">
        <w:t>ation of the</w:t>
      </w:r>
      <w:r w:rsidR="001267F6">
        <w:t xml:space="preserve"> other anatomical structures of the ship: </w:t>
      </w:r>
      <w:r w:rsidR="009476A3">
        <w:t>deck, bridge, poop deck</w:t>
      </w:r>
      <w:r w:rsidR="000371FA">
        <w:t>.</w:t>
      </w:r>
      <w:r w:rsidR="009476A3">
        <w:t>]</w:t>
      </w:r>
    </w:p>
    <w:p w14:paraId="2F3A3369" w14:textId="1CB732A1" w:rsidR="00A769E6" w:rsidRDefault="005D5697">
      <w:pPr>
        <w:pStyle w:val="Heading2"/>
        <w:numPr>
          <w:ilvl w:val="0"/>
          <w:numId w:val="11"/>
        </w:numPr>
      </w:pPr>
      <w:r>
        <w:t>[</w:t>
      </w:r>
      <w:r w:rsidR="006D72DD">
        <w:t xml:space="preserve">A cohesive </w:t>
      </w:r>
      <w:r w:rsidR="00A27EDE">
        <w:t xml:space="preserve">construction of the </w:t>
      </w:r>
      <w:r w:rsidR="008A6D94">
        <w:t>“</w:t>
      </w:r>
      <w:r w:rsidR="00A27EDE">
        <w:t>ship</w:t>
      </w:r>
      <w:r w:rsidR="008A6D94">
        <w:t>”</w:t>
      </w:r>
      <w:r w:rsidR="00A27EDE">
        <w:t xml:space="preserve"> in </w:t>
      </w:r>
      <w:r w:rsidR="008A6D94">
        <w:t>“</w:t>
      </w:r>
      <w:r w:rsidR="00A27EDE">
        <w:t>apprenticeship</w:t>
      </w:r>
      <w:r w:rsidR="008A6D94">
        <w:t>”</w:t>
      </w:r>
      <w:r w:rsidR="00190E2D">
        <w:t xml:space="preserve"> and “scholarship.”</w:t>
      </w:r>
      <w:r w:rsidR="008A6D94">
        <w:t>]</w:t>
      </w:r>
    </w:p>
    <w:p w14:paraId="70FE320A" w14:textId="7EFF2116" w:rsidR="00494AFE" w:rsidRDefault="00817DF2" w:rsidP="00494AFE">
      <w:pPr>
        <w:pStyle w:val="Heading2"/>
        <w:numPr>
          <w:ilvl w:val="0"/>
          <w:numId w:val="11"/>
        </w:numPr>
      </w:pPr>
      <w:r>
        <w:t>Virtual apprenticeships</w:t>
      </w:r>
      <w:r w:rsidR="0056450B">
        <w:t xml:space="preserve"> and scholarships</w:t>
      </w:r>
      <w:r>
        <w:t xml:space="preserve"> could be signs of relief for those who would like to know the ins and outs of theatre, without constantly having </w:t>
      </w:r>
      <w:r w:rsidR="0048729B">
        <w:t>to exhaust themselves to</w:t>
      </w:r>
      <w:r w:rsidR="00FA0334">
        <w:t xml:space="preserve"> physically</w:t>
      </w:r>
      <w:r w:rsidR="0048729B">
        <w:t xml:space="preserve"> </w:t>
      </w:r>
      <w:r w:rsidR="00CD1168">
        <w:t>get in and out of theatre</w:t>
      </w:r>
      <w:r w:rsidR="003645FD">
        <w:t>s</w:t>
      </w:r>
      <w:r w:rsidR="00CD1168">
        <w:t>.</w:t>
      </w:r>
    </w:p>
    <w:sectPr w:rsidR="00494AFE">
      <w:head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E6450" w14:textId="77777777" w:rsidR="00AE3C28" w:rsidRDefault="00AE3C28">
      <w:pPr>
        <w:spacing w:after="0" w:line="240" w:lineRule="auto"/>
      </w:pPr>
      <w:r>
        <w:separator/>
      </w:r>
    </w:p>
  </w:endnote>
  <w:endnote w:type="continuationSeparator" w:id="0">
    <w:p w14:paraId="7CF10353" w14:textId="77777777" w:rsidR="00AE3C28" w:rsidRDefault="00AE3C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6AC57" w14:textId="03357F90" w:rsidR="00856166" w:rsidRPr="00856166" w:rsidRDefault="00856166">
    <w:pPr>
      <w:pStyle w:val="Footer"/>
      <w:rPr>
        <w:color w:val="404040" w:themeColor="text1" w:themeTint="BF"/>
      </w:rPr>
    </w:pPr>
    <w:r w:rsidRPr="00856166">
      <w:rPr>
        <w:color w:val="404040" w:themeColor="text1" w:themeTint="BF"/>
      </w:rPr>
      <w:t>davidquangpham@outlook.com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AC820" w14:textId="77777777" w:rsidR="00AE3C28" w:rsidRDefault="00AE3C28">
      <w:pPr>
        <w:spacing w:after="0" w:line="240" w:lineRule="auto"/>
      </w:pPr>
      <w:r>
        <w:separator/>
      </w:r>
    </w:p>
  </w:footnote>
  <w:footnote w:type="continuationSeparator" w:id="0">
    <w:p w14:paraId="7336003B" w14:textId="77777777" w:rsidR="00AE3C28" w:rsidRDefault="00AE3C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B15DF" w14:textId="15F8770B" w:rsidR="00F853B7" w:rsidRPr="00F853B7" w:rsidRDefault="00AE3C28" w:rsidP="00F853B7">
    <w:pPr>
      <w:pStyle w:val="Footer"/>
      <w:rPr>
        <w:color w:val="404040" w:themeColor="text1" w:themeTint="BF"/>
      </w:rPr>
    </w:pPr>
    <w:sdt>
      <w:sdtPr>
        <w:rPr>
          <w:color w:val="404040" w:themeColor="text1" w:themeTint="BF"/>
        </w:rPr>
        <w:alias w:val="Title:"/>
        <w:tag w:val="Title:"/>
        <w:id w:val="-1993325684"/>
        <w:placeholder>
          <w:docPart w:val="2415EEDEF2AF477196B93EAD23BC7E1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EndPr/>
      <w:sdtContent>
        <w:r w:rsidR="00363239">
          <w:rPr>
            <w:color w:val="404040" w:themeColor="text1" w:themeTint="BF"/>
          </w:rPr>
          <w:t>Sign of Relief: Apprentice and Scholar Shipment</w:t>
        </w:r>
      </w:sdtContent>
    </w:sdt>
    <w:r w:rsidR="00F853B7" w:rsidRPr="00E32BCE">
      <w:rPr>
        <w:color w:val="404040" w:themeColor="text1" w:themeTint="BF"/>
      </w:rPr>
      <w:ptab w:relativeTo="margin" w:alignment="right" w:leader="none"/>
    </w:r>
    <w:r w:rsidR="00F853B7" w:rsidRPr="00E32BCE">
      <w:rPr>
        <w:color w:val="404040" w:themeColor="text1" w:themeTint="BF"/>
      </w:rPr>
      <w:t xml:space="preserve">Page </w:t>
    </w:r>
    <w:r w:rsidR="00F853B7" w:rsidRPr="00E32BCE">
      <w:rPr>
        <w:color w:val="404040" w:themeColor="text1" w:themeTint="BF"/>
      </w:rPr>
      <w:fldChar w:fldCharType="begin"/>
    </w:r>
    <w:r w:rsidR="00F853B7" w:rsidRPr="00E32BCE">
      <w:rPr>
        <w:color w:val="404040" w:themeColor="text1" w:themeTint="BF"/>
      </w:rPr>
      <w:instrText xml:space="preserve"> PAGE  \* Arabic  \* MERGEFORMAT </w:instrText>
    </w:r>
    <w:r w:rsidR="00F853B7" w:rsidRPr="00E32BCE">
      <w:rPr>
        <w:color w:val="404040" w:themeColor="text1" w:themeTint="BF"/>
      </w:rPr>
      <w:fldChar w:fldCharType="separate"/>
    </w:r>
    <w:r w:rsidR="00F853B7">
      <w:rPr>
        <w:color w:val="404040" w:themeColor="text1" w:themeTint="BF"/>
      </w:rPr>
      <w:t>1</w:t>
    </w:r>
    <w:r w:rsidR="00F853B7" w:rsidRPr="00E32BCE">
      <w:rPr>
        <w:color w:val="404040" w:themeColor="text1" w:themeTint="BF"/>
      </w:rPr>
      <w:fldChar w:fldCharType="end"/>
    </w:r>
    <w:r w:rsidR="00F853B7" w:rsidRPr="00E32BCE">
      <w:rPr>
        <w:color w:val="404040" w:themeColor="text1" w:themeTint="BF"/>
      </w:rPr>
      <w:t xml:space="preserve"> of </w:t>
    </w:r>
    <w:r w:rsidR="00F853B7" w:rsidRPr="00E32BCE">
      <w:rPr>
        <w:color w:val="404040" w:themeColor="text1" w:themeTint="BF"/>
      </w:rPr>
      <w:fldChar w:fldCharType="begin"/>
    </w:r>
    <w:r w:rsidR="00F853B7" w:rsidRPr="00E32BCE">
      <w:rPr>
        <w:color w:val="404040" w:themeColor="text1" w:themeTint="BF"/>
      </w:rPr>
      <w:instrText xml:space="preserve"> NUMPAGES  \* Arabic  \* MERGEFORMAT </w:instrText>
    </w:r>
    <w:r w:rsidR="00F853B7" w:rsidRPr="00E32BCE">
      <w:rPr>
        <w:color w:val="404040" w:themeColor="text1" w:themeTint="BF"/>
      </w:rPr>
      <w:fldChar w:fldCharType="separate"/>
    </w:r>
    <w:r w:rsidR="00F853B7">
      <w:rPr>
        <w:color w:val="404040" w:themeColor="text1" w:themeTint="BF"/>
      </w:rPr>
      <w:t>3</w:t>
    </w:r>
    <w:r w:rsidR="00F853B7" w:rsidRPr="00E32BCE">
      <w:rPr>
        <w:noProof/>
        <w:color w:val="404040" w:themeColor="text1" w:themeTint="BF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A2E25" w14:textId="0A02D18E" w:rsidR="00F853B7" w:rsidRPr="00F853B7" w:rsidRDefault="00AE3C28" w:rsidP="00F853B7">
    <w:pPr>
      <w:pStyle w:val="Footer"/>
      <w:rPr>
        <w:color w:val="404040" w:themeColor="text1" w:themeTint="BF"/>
      </w:rPr>
    </w:pPr>
    <w:sdt>
      <w:sdtPr>
        <w:rPr>
          <w:color w:val="404040" w:themeColor="text1" w:themeTint="BF"/>
        </w:rPr>
        <w:alias w:val="Title:"/>
        <w:tag w:val="Title:"/>
        <w:id w:val="803435600"/>
        <w:placeholder>
          <w:docPart w:val="DE0625D494FC41DC9075718D5F60173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EndPr/>
      <w:sdtContent>
        <w:r w:rsidR="00363239">
          <w:rPr>
            <w:color w:val="404040" w:themeColor="text1" w:themeTint="BF"/>
          </w:rPr>
          <w:t>Sign of Relief: Apprentice and Scholar Shipment</w:t>
        </w:r>
      </w:sdtContent>
    </w:sdt>
    <w:r w:rsidR="00F853B7" w:rsidRPr="00E32BCE">
      <w:rPr>
        <w:color w:val="404040" w:themeColor="text1" w:themeTint="BF"/>
      </w:rPr>
      <w:ptab w:relativeTo="margin" w:alignment="right" w:leader="none"/>
    </w:r>
    <w:r w:rsidR="00F853B7" w:rsidRPr="00E32BCE">
      <w:rPr>
        <w:color w:val="404040" w:themeColor="text1" w:themeTint="BF"/>
      </w:rPr>
      <w:t xml:space="preserve">Page </w:t>
    </w:r>
    <w:r w:rsidR="00F853B7" w:rsidRPr="00E32BCE">
      <w:rPr>
        <w:color w:val="404040" w:themeColor="text1" w:themeTint="BF"/>
      </w:rPr>
      <w:fldChar w:fldCharType="begin"/>
    </w:r>
    <w:r w:rsidR="00F853B7" w:rsidRPr="00E32BCE">
      <w:rPr>
        <w:color w:val="404040" w:themeColor="text1" w:themeTint="BF"/>
      </w:rPr>
      <w:instrText xml:space="preserve"> PAGE  \* Arabic  \* MERGEFORMAT </w:instrText>
    </w:r>
    <w:r w:rsidR="00F853B7" w:rsidRPr="00E32BCE">
      <w:rPr>
        <w:color w:val="404040" w:themeColor="text1" w:themeTint="BF"/>
      </w:rPr>
      <w:fldChar w:fldCharType="separate"/>
    </w:r>
    <w:r w:rsidR="00F853B7">
      <w:rPr>
        <w:color w:val="404040" w:themeColor="text1" w:themeTint="BF"/>
      </w:rPr>
      <w:t>1</w:t>
    </w:r>
    <w:r w:rsidR="00F853B7" w:rsidRPr="00E32BCE">
      <w:rPr>
        <w:color w:val="404040" w:themeColor="text1" w:themeTint="BF"/>
      </w:rPr>
      <w:fldChar w:fldCharType="end"/>
    </w:r>
    <w:r w:rsidR="00F853B7" w:rsidRPr="00E32BCE">
      <w:rPr>
        <w:color w:val="404040" w:themeColor="text1" w:themeTint="BF"/>
      </w:rPr>
      <w:t xml:space="preserve"> of </w:t>
    </w:r>
    <w:r w:rsidR="00F853B7" w:rsidRPr="00E32BCE">
      <w:rPr>
        <w:color w:val="404040" w:themeColor="text1" w:themeTint="BF"/>
      </w:rPr>
      <w:fldChar w:fldCharType="begin"/>
    </w:r>
    <w:r w:rsidR="00F853B7" w:rsidRPr="00E32BCE">
      <w:rPr>
        <w:color w:val="404040" w:themeColor="text1" w:themeTint="BF"/>
      </w:rPr>
      <w:instrText xml:space="preserve"> NUMPAGES  \* Arabic  \* MERGEFORMAT </w:instrText>
    </w:r>
    <w:r w:rsidR="00F853B7" w:rsidRPr="00E32BCE">
      <w:rPr>
        <w:color w:val="404040" w:themeColor="text1" w:themeTint="BF"/>
      </w:rPr>
      <w:fldChar w:fldCharType="separate"/>
    </w:r>
    <w:r w:rsidR="00F853B7">
      <w:rPr>
        <w:color w:val="404040" w:themeColor="text1" w:themeTint="BF"/>
      </w:rPr>
      <w:t>3</w:t>
    </w:r>
    <w:r w:rsidR="00F853B7" w:rsidRPr="00E32BCE">
      <w:rPr>
        <w:noProof/>
        <w:color w:val="404040" w:themeColor="text1" w:themeTint="BF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8F0F28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3166C2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3A89B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E900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98E3A9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7A0508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C844EC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3AA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C4A39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42BC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E24865"/>
    <w:multiLevelType w:val="hybridMultilevel"/>
    <w:tmpl w:val="1E6A4BB0"/>
    <w:lvl w:ilvl="0" w:tplc="1000223C">
      <w:start w:val="1"/>
      <w:numFmt w:val="upp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A12A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2595798"/>
    <w:multiLevelType w:val="hybridMultilevel"/>
    <w:tmpl w:val="1E6A4BB0"/>
    <w:lvl w:ilvl="0" w:tplc="1000223C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8E365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CA54546"/>
    <w:multiLevelType w:val="hybridMultilevel"/>
    <w:tmpl w:val="D07CAF4A"/>
    <w:lvl w:ilvl="0" w:tplc="671E6C1C">
      <w:start w:val="1"/>
      <w:numFmt w:val="decimal"/>
      <w:pStyle w:val="Heading3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9C6953"/>
    <w:multiLevelType w:val="hybridMultilevel"/>
    <w:tmpl w:val="1E6A4BB0"/>
    <w:lvl w:ilvl="0" w:tplc="1000223C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2C009B"/>
    <w:multiLevelType w:val="hybridMultilevel"/>
    <w:tmpl w:val="1E6A4BB0"/>
    <w:lvl w:ilvl="0" w:tplc="1000223C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544CEB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51CE0DCB"/>
    <w:multiLevelType w:val="multilevel"/>
    <w:tmpl w:val="14EAA40A"/>
    <w:lvl w:ilvl="0">
      <w:start w:val="1"/>
      <w:numFmt w:val="decimal"/>
      <w:lvlText w:val="%1."/>
      <w:lvlJc w:val="left"/>
      <w:pPr>
        <w:ind w:left="72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firstLine="0"/>
      </w:pPr>
    </w:lvl>
    <w:lvl w:ilvl="2">
      <w:start w:val="1"/>
      <w:numFmt w:val="decimal"/>
      <w:lvlText w:val="%3."/>
      <w:lvlJc w:val="left"/>
      <w:pPr>
        <w:ind w:left="2160" w:firstLine="0"/>
      </w:pPr>
    </w:lvl>
    <w:lvl w:ilvl="3">
      <w:start w:val="1"/>
      <w:numFmt w:val="lowerLetter"/>
      <w:lvlText w:val="%4)"/>
      <w:lvlJc w:val="left"/>
      <w:pPr>
        <w:ind w:left="2880" w:firstLine="0"/>
      </w:pPr>
    </w:lvl>
    <w:lvl w:ilvl="4">
      <w:start w:val="1"/>
      <w:numFmt w:val="decimal"/>
      <w:lvlText w:val="(%5)"/>
      <w:lvlJc w:val="left"/>
      <w:pPr>
        <w:ind w:left="3600" w:firstLine="0"/>
      </w:pPr>
    </w:lvl>
    <w:lvl w:ilvl="5">
      <w:start w:val="1"/>
      <w:numFmt w:val="lowerLetter"/>
      <w:lvlText w:val="(%6)"/>
      <w:lvlJc w:val="left"/>
      <w:pPr>
        <w:ind w:left="4320" w:firstLine="0"/>
      </w:pPr>
    </w:lvl>
    <w:lvl w:ilvl="6">
      <w:start w:val="1"/>
      <w:numFmt w:val="lowerRoman"/>
      <w:lvlText w:val="(%7)"/>
      <w:lvlJc w:val="left"/>
      <w:pPr>
        <w:ind w:left="5040" w:firstLine="0"/>
      </w:pPr>
    </w:lvl>
    <w:lvl w:ilvl="7">
      <w:start w:val="1"/>
      <w:numFmt w:val="lowerLetter"/>
      <w:lvlText w:val="(%8)"/>
      <w:lvlJc w:val="left"/>
      <w:pPr>
        <w:ind w:left="5760" w:firstLine="0"/>
      </w:pPr>
    </w:lvl>
    <w:lvl w:ilvl="8">
      <w:start w:val="1"/>
      <w:numFmt w:val="lowerRoman"/>
      <w:lvlText w:val="(%9)"/>
      <w:lvlJc w:val="left"/>
      <w:pPr>
        <w:ind w:left="6480" w:firstLine="0"/>
      </w:pPr>
    </w:lvl>
  </w:abstractNum>
  <w:abstractNum w:abstractNumId="19" w15:restartNumberingAfterBreak="0">
    <w:nsid w:val="5D5418B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4E15559"/>
    <w:multiLevelType w:val="hybridMultilevel"/>
    <w:tmpl w:val="46E4EE38"/>
    <w:lvl w:ilvl="0" w:tplc="951E3734">
      <w:start w:val="1"/>
      <w:numFmt w:val="upperRoman"/>
      <w:lvlText w:val="%1."/>
      <w:lvlJc w:val="righ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4EB6AC8"/>
    <w:multiLevelType w:val="hybridMultilevel"/>
    <w:tmpl w:val="1E6A4BB0"/>
    <w:lvl w:ilvl="0" w:tplc="1000223C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8726F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78790137"/>
    <w:multiLevelType w:val="hybridMultilevel"/>
    <w:tmpl w:val="B192B76E"/>
    <w:lvl w:ilvl="0" w:tplc="31225F5E">
      <w:start w:val="1"/>
      <w:numFmt w:val="lowerLetter"/>
      <w:pStyle w:val="Heading4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7CD7250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20"/>
  </w:num>
  <w:num w:numId="4">
    <w:abstractNumId w:val="10"/>
  </w:num>
  <w:num w:numId="5">
    <w:abstractNumId w:val="10"/>
    <w:lvlOverride w:ilvl="0">
      <w:startOverride w:val="1"/>
    </w:lvlOverride>
  </w:num>
  <w:num w:numId="6">
    <w:abstractNumId w:val="10"/>
    <w:lvlOverride w:ilvl="0">
      <w:startOverride w:val="1"/>
    </w:lvlOverride>
  </w:num>
  <w:num w:numId="7">
    <w:abstractNumId w:val="10"/>
    <w:lvlOverride w:ilvl="0">
      <w:startOverride w:val="1"/>
    </w:lvlOverride>
  </w:num>
  <w:num w:numId="8">
    <w:abstractNumId w:val="10"/>
    <w:lvlOverride w:ilvl="0">
      <w:startOverride w:val="1"/>
    </w:lvlOverride>
  </w:num>
  <w:num w:numId="9">
    <w:abstractNumId w:val="10"/>
    <w:lvlOverride w:ilvl="0">
      <w:startOverride w:val="1"/>
    </w:lvlOverride>
  </w:num>
  <w:num w:numId="10">
    <w:abstractNumId w:val="16"/>
  </w:num>
  <w:num w:numId="11">
    <w:abstractNumId w:val="21"/>
  </w:num>
  <w:num w:numId="12">
    <w:abstractNumId w:val="18"/>
  </w:num>
  <w:num w:numId="13">
    <w:abstractNumId w:val="14"/>
  </w:num>
  <w:num w:numId="14">
    <w:abstractNumId w:val="14"/>
    <w:lvlOverride w:ilvl="0">
      <w:startOverride w:val="1"/>
    </w:lvlOverride>
  </w:num>
  <w:num w:numId="15">
    <w:abstractNumId w:val="14"/>
    <w:lvlOverride w:ilvl="0">
      <w:startOverride w:val="1"/>
    </w:lvlOverride>
  </w:num>
  <w:num w:numId="16">
    <w:abstractNumId w:val="14"/>
    <w:lvlOverride w:ilvl="0">
      <w:startOverride w:val="1"/>
    </w:lvlOverride>
  </w:num>
  <w:num w:numId="17">
    <w:abstractNumId w:val="12"/>
  </w:num>
  <w:num w:numId="18">
    <w:abstractNumId w:val="14"/>
    <w:lvlOverride w:ilvl="0">
      <w:startOverride w:val="1"/>
    </w:lvlOverride>
  </w:num>
  <w:num w:numId="19">
    <w:abstractNumId w:val="14"/>
    <w:lvlOverride w:ilvl="0">
      <w:startOverride w:val="1"/>
    </w:lvlOverride>
  </w:num>
  <w:num w:numId="20">
    <w:abstractNumId w:val="14"/>
    <w:lvlOverride w:ilvl="0">
      <w:startOverride w:val="1"/>
    </w:lvlOverride>
  </w:num>
  <w:num w:numId="21">
    <w:abstractNumId w:val="15"/>
  </w:num>
  <w:num w:numId="22">
    <w:abstractNumId w:val="14"/>
    <w:lvlOverride w:ilvl="0">
      <w:startOverride w:val="1"/>
    </w:lvlOverride>
  </w:num>
  <w:num w:numId="23">
    <w:abstractNumId w:val="14"/>
    <w:lvlOverride w:ilvl="0">
      <w:startOverride w:val="1"/>
    </w:lvlOverride>
  </w:num>
  <w:num w:numId="24">
    <w:abstractNumId w:val="23"/>
  </w:num>
  <w:num w:numId="25">
    <w:abstractNumId w:val="24"/>
  </w:num>
  <w:num w:numId="26">
    <w:abstractNumId w:val="13"/>
  </w:num>
  <w:num w:numId="27">
    <w:abstractNumId w:val="17"/>
  </w:num>
  <w:num w:numId="28">
    <w:abstractNumId w:val="6"/>
  </w:num>
  <w:num w:numId="29">
    <w:abstractNumId w:val="5"/>
  </w:num>
  <w:num w:numId="30">
    <w:abstractNumId w:val="4"/>
  </w:num>
  <w:num w:numId="31">
    <w:abstractNumId w:val="8"/>
  </w:num>
  <w:num w:numId="32">
    <w:abstractNumId w:val="3"/>
  </w:num>
  <w:num w:numId="33">
    <w:abstractNumId w:val="2"/>
  </w:num>
  <w:num w:numId="34">
    <w:abstractNumId w:val="1"/>
  </w:num>
  <w:num w:numId="35">
    <w:abstractNumId w:val="0"/>
  </w:num>
  <w:num w:numId="36">
    <w:abstractNumId w:val="11"/>
  </w:num>
  <w:num w:numId="37">
    <w:abstractNumId w:val="22"/>
  </w:num>
  <w:num w:numId="3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98A"/>
    <w:rsid w:val="000077C2"/>
    <w:rsid w:val="00027940"/>
    <w:rsid w:val="0003200C"/>
    <w:rsid w:val="00032F25"/>
    <w:rsid w:val="000371FA"/>
    <w:rsid w:val="000425E2"/>
    <w:rsid w:val="00043309"/>
    <w:rsid w:val="00052205"/>
    <w:rsid w:val="00062625"/>
    <w:rsid w:val="00063E7F"/>
    <w:rsid w:val="00075B84"/>
    <w:rsid w:val="00075FE9"/>
    <w:rsid w:val="0007668C"/>
    <w:rsid w:val="00087078"/>
    <w:rsid w:val="000944C7"/>
    <w:rsid w:val="000A1CAA"/>
    <w:rsid w:val="000C0617"/>
    <w:rsid w:val="000D64D9"/>
    <w:rsid w:val="000E3675"/>
    <w:rsid w:val="000F08F2"/>
    <w:rsid w:val="000F2B1B"/>
    <w:rsid w:val="001130DD"/>
    <w:rsid w:val="00120120"/>
    <w:rsid w:val="00125EBF"/>
    <w:rsid w:val="001267F6"/>
    <w:rsid w:val="001422C8"/>
    <w:rsid w:val="0015174C"/>
    <w:rsid w:val="001522AE"/>
    <w:rsid w:val="00152624"/>
    <w:rsid w:val="001618C9"/>
    <w:rsid w:val="0019090C"/>
    <w:rsid w:val="00190E2D"/>
    <w:rsid w:val="001B4635"/>
    <w:rsid w:val="001B5EE6"/>
    <w:rsid w:val="001C3353"/>
    <w:rsid w:val="001D7A49"/>
    <w:rsid w:val="001E2F0C"/>
    <w:rsid w:val="001F126D"/>
    <w:rsid w:val="001F4718"/>
    <w:rsid w:val="00216734"/>
    <w:rsid w:val="00232CC5"/>
    <w:rsid w:val="0024400C"/>
    <w:rsid w:val="00250C4A"/>
    <w:rsid w:val="0025690E"/>
    <w:rsid w:val="00260308"/>
    <w:rsid w:val="00290A54"/>
    <w:rsid w:val="00292003"/>
    <w:rsid w:val="002A5AD6"/>
    <w:rsid w:val="002B1F23"/>
    <w:rsid w:val="002B5129"/>
    <w:rsid w:val="002C724E"/>
    <w:rsid w:val="002D4883"/>
    <w:rsid w:val="002D56AB"/>
    <w:rsid w:val="002D68E1"/>
    <w:rsid w:val="002E0475"/>
    <w:rsid w:val="002E10E6"/>
    <w:rsid w:val="003001A9"/>
    <w:rsid w:val="00303D3F"/>
    <w:rsid w:val="00316F72"/>
    <w:rsid w:val="0033317E"/>
    <w:rsid w:val="00345747"/>
    <w:rsid w:val="00362970"/>
    <w:rsid w:val="00363239"/>
    <w:rsid w:val="003645FD"/>
    <w:rsid w:val="003838CA"/>
    <w:rsid w:val="0038698E"/>
    <w:rsid w:val="003A1524"/>
    <w:rsid w:val="003C68E6"/>
    <w:rsid w:val="003D0565"/>
    <w:rsid w:val="003E3B6A"/>
    <w:rsid w:val="003E4B77"/>
    <w:rsid w:val="0040129C"/>
    <w:rsid w:val="00401B88"/>
    <w:rsid w:val="00403E50"/>
    <w:rsid w:val="004108BE"/>
    <w:rsid w:val="0041212D"/>
    <w:rsid w:val="004209E4"/>
    <w:rsid w:val="00420B7C"/>
    <w:rsid w:val="0043663E"/>
    <w:rsid w:val="00437240"/>
    <w:rsid w:val="00447EE1"/>
    <w:rsid w:val="00450CC1"/>
    <w:rsid w:val="004527C4"/>
    <w:rsid w:val="00455592"/>
    <w:rsid w:val="00456E10"/>
    <w:rsid w:val="004600F5"/>
    <w:rsid w:val="00462491"/>
    <w:rsid w:val="0046364E"/>
    <w:rsid w:val="00471547"/>
    <w:rsid w:val="0048729B"/>
    <w:rsid w:val="00490609"/>
    <w:rsid w:val="004938EB"/>
    <w:rsid w:val="00494AFE"/>
    <w:rsid w:val="004C0C58"/>
    <w:rsid w:val="004E38A1"/>
    <w:rsid w:val="004E6A0C"/>
    <w:rsid w:val="00502B83"/>
    <w:rsid w:val="00503D45"/>
    <w:rsid w:val="00525348"/>
    <w:rsid w:val="0053022B"/>
    <w:rsid w:val="00536E01"/>
    <w:rsid w:val="005423CF"/>
    <w:rsid w:val="005453C4"/>
    <w:rsid w:val="005516CC"/>
    <w:rsid w:val="00553C1A"/>
    <w:rsid w:val="0056450B"/>
    <w:rsid w:val="0056676E"/>
    <w:rsid w:val="0058601D"/>
    <w:rsid w:val="005A0849"/>
    <w:rsid w:val="005A3A65"/>
    <w:rsid w:val="005C692C"/>
    <w:rsid w:val="005D5697"/>
    <w:rsid w:val="006210C9"/>
    <w:rsid w:val="00671354"/>
    <w:rsid w:val="00674CE4"/>
    <w:rsid w:val="0067596C"/>
    <w:rsid w:val="00676AC7"/>
    <w:rsid w:val="0069280F"/>
    <w:rsid w:val="006C0FF2"/>
    <w:rsid w:val="006D61CF"/>
    <w:rsid w:val="006D6F37"/>
    <w:rsid w:val="006D72DD"/>
    <w:rsid w:val="006E73AE"/>
    <w:rsid w:val="007120C8"/>
    <w:rsid w:val="00721E42"/>
    <w:rsid w:val="00724412"/>
    <w:rsid w:val="00744243"/>
    <w:rsid w:val="00747B99"/>
    <w:rsid w:val="0075634E"/>
    <w:rsid w:val="0076497D"/>
    <w:rsid w:val="007761A5"/>
    <w:rsid w:val="007907FF"/>
    <w:rsid w:val="007C36DA"/>
    <w:rsid w:val="00807908"/>
    <w:rsid w:val="008153AB"/>
    <w:rsid w:val="00817DF2"/>
    <w:rsid w:val="00824F0B"/>
    <w:rsid w:val="00853537"/>
    <w:rsid w:val="00856166"/>
    <w:rsid w:val="0086238C"/>
    <w:rsid w:val="00863D70"/>
    <w:rsid w:val="008900D5"/>
    <w:rsid w:val="008A6D94"/>
    <w:rsid w:val="008B4470"/>
    <w:rsid w:val="008B7BA1"/>
    <w:rsid w:val="008D01ED"/>
    <w:rsid w:val="008D206C"/>
    <w:rsid w:val="008D2FE8"/>
    <w:rsid w:val="008D331B"/>
    <w:rsid w:val="008E61F5"/>
    <w:rsid w:val="008E752A"/>
    <w:rsid w:val="00914F7F"/>
    <w:rsid w:val="00923470"/>
    <w:rsid w:val="009245DD"/>
    <w:rsid w:val="00927663"/>
    <w:rsid w:val="00932330"/>
    <w:rsid w:val="00940633"/>
    <w:rsid w:val="009476A3"/>
    <w:rsid w:val="009504F6"/>
    <w:rsid w:val="00955959"/>
    <w:rsid w:val="0095678C"/>
    <w:rsid w:val="00961D33"/>
    <w:rsid w:val="00977200"/>
    <w:rsid w:val="00991C43"/>
    <w:rsid w:val="009A2ED4"/>
    <w:rsid w:val="009B6499"/>
    <w:rsid w:val="009B710C"/>
    <w:rsid w:val="009D7CA1"/>
    <w:rsid w:val="009E5DCB"/>
    <w:rsid w:val="009F477A"/>
    <w:rsid w:val="009F4BB8"/>
    <w:rsid w:val="00A07469"/>
    <w:rsid w:val="00A1245C"/>
    <w:rsid w:val="00A208EE"/>
    <w:rsid w:val="00A26F99"/>
    <w:rsid w:val="00A27EDE"/>
    <w:rsid w:val="00A62D59"/>
    <w:rsid w:val="00A70D20"/>
    <w:rsid w:val="00A769E6"/>
    <w:rsid w:val="00A92CAD"/>
    <w:rsid w:val="00AB013B"/>
    <w:rsid w:val="00AC0D58"/>
    <w:rsid w:val="00AC47CB"/>
    <w:rsid w:val="00AE3C28"/>
    <w:rsid w:val="00AE48DE"/>
    <w:rsid w:val="00B00E56"/>
    <w:rsid w:val="00B17441"/>
    <w:rsid w:val="00B2487A"/>
    <w:rsid w:val="00B27C7C"/>
    <w:rsid w:val="00B5458A"/>
    <w:rsid w:val="00B624C4"/>
    <w:rsid w:val="00B6483A"/>
    <w:rsid w:val="00B703E2"/>
    <w:rsid w:val="00B736B1"/>
    <w:rsid w:val="00B81801"/>
    <w:rsid w:val="00B82878"/>
    <w:rsid w:val="00B92FC3"/>
    <w:rsid w:val="00B932AC"/>
    <w:rsid w:val="00B9740C"/>
    <w:rsid w:val="00BA7CBA"/>
    <w:rsid w:val="00BB01F7"/>
    <w:rsid w:val="00BB3A24"/>
    <w:rsid w:val="00BC4298"/>
    <w:rsid w:val="00BD41F6"/>
    <w:rsid w:val="00C10739"/>
    <w:rsid w:val="00C10787"/>
    <w:rsid w:val="00C11F17"/>
    <w:rsid w:val="00C12097"/>
    <w:rsid w:val="00C21A04"/>
    <w:rsid w:val="00C37EC8"/>
    <w:rsid w:val="00C45DBF"/>
    <w:rsid w:val="00C55AE2"/>
    <w:rsid w:val="00C60ACE"/>
    <w:rsid w:val="00C63D4D"/>
    <w:rsid w:val="00C6530E"/>
    <w:rsid w:val="00C67247"/>
    <w:rsid w:val="00C74DFC"/>
    <w:rsid w:val="00C8559D"/>
    <w:rsid w:val="00C912B6"/>
    <w:rsid w:val="00C9182E"/>
    <w:rsid w:val="00C967CF"/>
    <w:rsid w:val="00CC2C33"/>
    <w:rsid w:val="00CC3E60"/>
    <w:rsid w:val="00CC45C6"/>
    <w:rsid w:val="00CD1168"/>
    <w:rsid w:val="00D112DD"/>
    <w:rsid w:val="00D12E5D"/>
    <w:rsid w:val="00D13AD7"/>
    <w:rsid w:val="00D2011E"/>
    <w:rsid w:val="00D31C3D"/>
    <w:rsid w:val="00D408BE"/>
    <w:rsid w:val="00D51369"/>
    <w:rsid w:val="00D532E9"/>
    <w:rsid w:val="00D53C39"/>
    <w:rsid w:val="00D55677"/>
    <w:rsid w:val="00D56379"/>
    <w:rsid w:val="00D7280C"/>
    <w:rsid w:val="00D736E7"/>
    <w:rsid w:val="00D75611"/>
    <w:rsid w:val="00D86B75"/>
    <w:rsid w:val="00D936F1"/>
    <w:rsid w:val="00DB5CB9"/>
    <w:rsid w:val="00DC6D2F"/>
    <w:rsid w:val="00DD37A1"/>
    <w:rsid w:val="00E01AD9"/>
    <w:rsid w:val="00E32BCE"/>
    <w:rsid w:val="00E407D0"/>
    <w:rsid w:val="00E462E9"/>
    <w:rsid w:val="00E65719"/>
    <w:rsid w:val="00E7543C"/>
    <w:rsid w:val="00E80395"/>
    <w:rsid w:val="00E83CAB"/>
    <w:rsid w:val="00E870C6"/>
    <w:rsid w:val="00E95A8C"/>
    <w:rsid w:val="00EB2C80"/>
    <w:rsid w:val="00EB4B2F"/>
    <w:rsid w:val="00EB7A4D"/>
    <w:rsid w:val="00EC2297"/>
    <w:rsid w:val="00EE1617"/>
    <w:rsid w:val="00EF2F1D"/>
    <w:rsid w:val="00EF3749"/>
    <w:rsid w:val="00F04C92"/>
    <w:rsid w:val="00F113D4"/>
    <w:rsid w:val="00F16C24"/>
    <w:rsid w:val="00F2041C"/>
    <w:rsid w:val="00F32B78"/>
    <w:rsid w:val="00F51A0A"/>
    <w:rsid w:val="00F55675"/>
    <w:rsid w:val="00F72226"/>
    <w:rsid w:val="00F7253F"/>
    <w:rsid w:val="00F82AB4"/>
    <w:rsid w:val="00F83BDF"/>
    <w:rsid w:val="00F853B7"/>
    <w:rsid w:val="00F86E95"/>
    <w:rsid w:val="00F9398A"/>
    <w:rsid w:val="00F93B04"/>
    <w:rsid w:val="00FA0334"/>
    <w:rsid w:val="00FC06EF"/>
    <w:rsid w:val="00FC13AA"/>
    <w:rsid w:val="00FE0FC7"/>
    <w:rsid w:val="00FE2991"/>
    <w:rsid w:val="00FF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ED8EFE3"/>
  <w15:chartTrackingRefBased/>
  <w15:docId w15:val="{AD5BA619-8715-455D-B192-7AF7288F8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9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AE2"/>
  </w:style>
  <w:style w:type="paragraph" w:styleId="Heading1">
    <w:name w:val="heading 1"/>
    <w:basedOn w:val="Normal"/>
    <w:next w:val="Heading2"/>
    <w:link w:val="Heading1Char"/>
    <w:uiPriority w:val="9"/>
    <w:qFormat/>
    <w:rsid w:val="00E01AD9"/>
    <w:pPr>
      <w:contextualSpacing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numId w:val="4"/>
      </w:numPr>
      <w:outlineLvl w:val="1"/>
    </w:pPr>
  </w:style>
  <w:style w:type="paragraph" w:styleId="Heading3">
    <w:name w:val="heading 3"/>
    <w:basedOn w:val="Normal"/>
    <w:link w:val="Heading3Char"/>
    <w:uiPriority w:val="9"/>
    <w:unhideWhenUsed/>
    <w:qFormat/>
    <w:pPr>
      <w:numPr>
        <w:numId w:val="13"/>
      </w:numPr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numId w:val="24"/>
      </w:numPr>
      <w:ind w:left="1440"/>
      <w:outlineLvl w:val="3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447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447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470"/>
    <w:rPr>
      <w:b/>
      <w:bCs/>
    </w:rPr>
  </w:style>
  <w:style w:type="paragraph" w:styleId="Title">
    <w:name w:val="Title"/>
    <w:basedOn w:val="Normal"/>
    <w:next w:val="Normal"/>
    <w:link w:val="TitleChar"/>
    <w:uiPriority w:val="1"/>
    <w:qFormat/>
    <w:rsid w:val="00B27C7C"/>
    <w:pPr>
      <w:spacing w:after="480" w:line="240" w:lineRule="auto"/>
      <w:jc w:val="center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"/>
    <w:rsid w:val="00B27C7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4470"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rsid w:val="008B4470"/>
  </w:style>
  <w:style w:type="character" w:styleId="PlaceholderText">
    <w:name w:val="Placeholder Text"/>
    <w:basedOn w:val="DefaultParagraphFont"/>
    <w:uiPriority w:val="99"/>
    <w:semiHidden/>
    <w:rsid w:val="008B4470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qFormat/>
    <w:rsid w:val="00C55AE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AE2"/>
  </w:style>
  <w:style w:type="character" w:customStyle="1" w:styleId="Heading2Char">
    <w:name w:val="Heading 2 Char"/>
    <w:basedOn w:val="DefaultParagraphFont"/>
    <w:link w:val="Heading2"/>
    <w:uiPriority w:val="9"/>
    <w:rsid w:val="008B4470"/>
  </w:style>
  <w:style w:type="character" w:customStyle="1" w:styleId="Heading9Char">
    <w:name w:val="Heading 9 Char"/>
    <w:basedOn w:val="DefaultParagraphFont"/>
    <w:link w:val="Heading9"/>
    <w:uiPriority w:val="9"/>
    <w:semiHidden/>
    <w:rsid w:val="008B447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447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B4470"/>
    <w:pPr>
      <w:spacing w:line="240" w:lineRule="auto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447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47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B447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B447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B447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B447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B447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447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447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44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447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B447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B447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B4470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B447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8B447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B4470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447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B447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4470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4470"/>
    <w:rPr>
      <w:rFonts w:ascii="Consolas" w:hAnsi="Consolas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8B4470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8B447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8B447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B447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8B4470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B4470"/>
    <w:rPr>
      <w:rFonts w:ascii="Consolas" w:hAnsi="Consolas"/>
      <w:szCs w:val="21"/>
    </w:rPr>
  </w:style>
  <w:style w:type="paragraph" w:styleId="Header">
    <w:name w:val="header"/>
    <w:basedOn w:val="Normal"/>
    <w:link w:val="HeaderChar"/>
    <w:uiPriority w:val="99"/>
    <w:qFormat/>
    <w:rsid w:val="00C55AE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AE2"/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C55AE2"/>
    <w:pPr>
      <w:numPr>
        <w:ilvl w:val="1"/>
      </w:numPr>
      <w:spacing w:after="160"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C55AE2"/>
    <w:rPr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55AE2"/>
    <w:rPr>
      <w:i/>
      <w:iCs/>
      <w:color w:val="1F4E79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55AE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55AE2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55AE2"/>
    <w:rPr>
      <w:b/>
      <w:bCs/>
      <w:caps w:val="0"/>
      <w:smallCaps/>
      <w:color w:val="1F4E79" w:themeColor="accent1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C55AE2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i/>
      <w:iCs/>
      <w:color w:val="1F4E79" w:themeColor="accent1" w:themeShade="80"/>
    </w:rPr>
  </w:style>
  <w:style w:type="character" w:styleId="Hyperlink">
    <w:name w:val="Hyperlink"/>
    <w:basedOn w:val="DefaultParagraphFont"/>
    <w:uiPriority w:val="99"/>
    <w:unhideWhenUsed/>
    <w:rsid w:val="00E657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irdaughters.production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orkingtitleplaywrights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newplayexchange.org/users/12995/quinn-xavier-hernandez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das\AppData\Roaming\Microsoft\Templates\Short%20essay%20outlin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7D0B95E1B584C40BBAC2BB8CE8BEC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3D260E-2867-43F0-BC5A-980B64968F4A}"/>
      </w:docPartPr>
      <w:docPartBody>
        <w:p w:rsidR="00AB6F2B" w:rsidRDefault="00E574D8">
          <w:pPr>
            <w:pStyle w:val="07D0B95E1B584C40BBAC2BB8CE8BEC2A"/>
          </w:pPr>
          <w:r>
            <w:t>Title</w:t>
          </w:r>
        </w:p>
      </w:docPartBody>
    </w:docPart>
    <w:docPart>
      <w:docPartPr>
        <w:name w:val="3AE6E41E19404540BD68D7A2D17089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4C6324-3166-408E-A617-BE7F93BCA6A2}"/>
      </w:docPartPr>
      <w:docPartBody>
        <w:p w:rsidR="00AB6F2B" w:rsidRDefault="00E574D8">
          <w:pPr>
            <w:pStyle w:val="3AE6E41E19404540BD68D7A2D170894A"/>
          </w:pPr>
          <w:r>
            <w:t>Introduction</w:t>
          </w:r>
        </w:p>
      </w:docPartBody>
    </w:docPart>
    <w:docPart>
      <w:docPartPr>
        <w:name w:val="56E36E75BADA48C7AFD003FB95F9F4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9E36EE-5672-45D1-9B91-2F35A7D7A131}"/>
      </w:docPartPr>
      <w:docPartBody>
        <w:p w:rsidR="00AB6F2B" w:rsidRDefault="00E574D8">
          <w:pPr>
            <w:pStyle w:val="56E36E75BADA48C7AFD003FB95F9F493"/>
          </w:pPr>
          <w:r>
            <w:t>Conclusion</w:t>
          </w:r>
        </w:p>
      </w:docPartBody>
    </w:docPart>
    <w:docPart>
      <w:docPartPr>
        <w:name w:val="DE0625D494FC41DC9075718D5F6017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1B0A46-33B1-4931-869A-D69BAD98B0CE}"/>
      </w:docPartPr>
      <w:docPartBody>
        <w:p w:rsidR="00AB6F2B" w:rsidRDefault="007A3529" w:rsidP="007A3529">
          <w:pPr>
            <w:pStyle w:val="DE0625D494FC41DC9075718D5F601732"/>
          </w:pPr>
          <w:r>
            <w:t>Example</w:t>
          </w:r>
        </w:p>
      </w:docPartBody>
    </w:docPart>
    <w:docPart>
      <w:docPartPr>
        <w:name w:val="2415EEDEF2AF477196B93EAD23BC7E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330A32-7584-49C9-9A3D-76C9C1719054}"/>
      </w:docPartPr>
      <w:docPartBody>
        <w:p w:rsidR="00AB6F2B" w:rsidRDefault="007A3529" w:rsidP="007A3529">
          <w:pPr>
            <w:pStyle w:val="2415EEDEF2AF477196B93EAD23BC7E1E"/>
          </w:pPr>
          <w:r>
            <w:t>Example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529"/>
    <w:rsid w:val="00187C6A"/>
    <w:rsid w:val="001C3918"/>
    <w:rsid w:val="0021713D"/>
    <w:rsid w:val="00257614"/>
    <w:rsid w:val="003D272E"/>
    <w:rsid w:val="007A3529"/>
    <w:rsid w:val="00827C42"/>
    <w:rsid w:val="0095480B"/>
    <w:rsid w:val="0098575B"/>
    <w:rsid w:val="00AB6F2B"/>
    <w:rsid w:val="00B8722E"/>
    <w:rsid w:val="00C56498"/>
    <w:rsid w:val="00E57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7D0B95E1B584C40BBAC2BB8CE8BEC2A">
    <w:name w:val="07D0B95E1B584C40BBAC2BB8CE8BEC2A"/>
  </w:style>
  <w:style w:type="paragraph" w:customStyle="1" w:styleId="3AE6E41E19404540BD68D7A2D170894A">
    <w:name w:val="3AE6E41E19404540BD68D7A2D170894A"/>
  </w:style>
  <w:style w:type="paragraph" w:customStyle="1" w:styleId="56E36E75BADA48C7AFD003FB95F9F493">
    <w:name w:val="56E36E75BADA48C7AFD003FB95F9F493"/>
  </w:style>
  <w:style w:type="paragraph" w:customStyle="1" w:styleId="DE0625D494FC41DC9075718D5F601732">
    <w:name w:val="DE0625D494FC41DC9075718D5F601732"/>
    <w:rsid w:val="007A3529"/>
  </w:style>
  <w:style w:type="paragraph" w:customStyle="1" w:styleId="2415EEDEF2AF477196B93EAD23BC7E1E">
    <w:name w:val="2415EEDEF2AF477196B93EAD23BC7E1E"/>
    <w:rsid w:val="007A35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Short essay outlin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Short essay outline</Template>
  <TotalTime>310</TotalTime>
  <Pages>3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Sign of Relief: Virtual Apprentice Shipment of Theatre Education</vt:lpstr>
    </vt:vector>
  </TitlesOfParts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Sign of Relief: Apprentice and Scholar Shipment</dc:title>
  <dc:creator>David Pham</dc:creator>
  <cp:lastModifiedBy>Pham, David</cp:lastModifiedBy>
  <cp:revision>292</cp:revision>
  <cp:lastPrinted>2021-07-20T13:46:00Z</cp:lastPrinted>
  <dcterms:created xsi:type="dcterms:W3CDTF">2021-06-24T21:03:00Z</dcterms:created>
  <dcterms:modified xsi:type="dcterms:W3CDTF">2021-07-20T14:57:00Z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